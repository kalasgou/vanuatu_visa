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93" w:rsidRDefault="006470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-942975</wp:posOffset>
            </wp:positionV>
            <wp:extent cx="7553325" cy="10687050"/>
            <wp:effectExtent l="19050" t="0" r="9525" b="0"/>
            <wp:wrapNone/>
            <wp:docPr id="1" name="图片 0" descr="扫描10001 (1)-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描10001 (1)-1_副本.jpg"/>
                    <pic:cNvPicPr/>
                  </pic:nvPicPr>
                  <pic:blipFill>
                    <a:blip r:embed="rId7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A801C7">
      <w:pPr>
        <w:rPr>
          <w:noProof/>
        </w:rPr>
      </w:pPr>
    </w:p>
    <w:p w:rsidR="00A801C7" w:rsidRDefault="0028593B">
      <w:pPr>
        <w:rPr>
          <w:noProof/>
        </w:rPr>
      </w:pPr>
      <w:r>
        <w:rPr>
          <w:rFonts w:hint="eastAsia"/>
          <w:noProof/>
        </w:rPr>
        <w:t xml:space="preserve">                           </w:t>
      </w:r>
      <w:r w:rsidRPr="0028593B">
        <w:rPr>
          <w:rFonts w:ascii="Arial" w:eastAsia="宋体" w:hAnsi="Arial" w:cs="Arial"/>
          <w:b/>
          <w:bCs/>
          <w:kern w:val="0"/>
          <w:sz w:val="31"/>
          <w:szCs w:val="31"/>
        </w:rPr>
        <w:t>Single Entry Visa</w:t>
      </w:r>
      <w:r>
        <w:rPr>
          <w:rFonts w:hint="eastAsia"/>
          <w:noProof/>
        </w:rPr>
        <w:t xml:space="preserve"> 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Name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0" w:name="NameTip"/>
      <w:bookmarkEnd w:id="0"/>
      <w:r w:rsidR="00D15345" w:rsidRPr="00DC4AE4">
        <w:rPr>
          <w:rFonts w:ascii="Arial" w:hAnsi="Arial" w:cs="Arial" w:hint="eastAsia"/>
          <w:kern w:val="0"/>
          <w:sz w:val="28"/>
          <w:szCs w:val="28"/>
        </w:rPr>
        <w:t>${name}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Visa No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1" w:name="VisaNoTip"/>
      <w:bookmarkEnd w:id="1"/>
      <w:r w:rsidR="00D15345" w:rsidRPr="00DC4AE4">
        <w:rPr>
          <w:rFonts w:ascii="Arial" w:hAnsi="Arial" w:cs="Arial" w:hint="eastAsia"/>
          <w:kern w:val="0"/>
          <w:sz w:val="28"/>
          <w:szCs w:val="28"/>
        </w:rPr>
        <w:t>${visa_no}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Date of lssue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2" w:name="DateofIssueTip"/>
      <w:bookmarkEnd w:id="2"/>
      <w:r w:rsidR="00D15345" w:rsidRPr="00DC4AE4">
        <w:rPr>
          <w:rFonts w:ascii="Arial" w:hAnsi="Arial" w:cs="Arial" w:hint="eastAsia"/>
          <w:kern w:val="0"/>
          <w:sz w:val="28"/>
          <w:szCs w:val="28"/>
        </w:rPr>
        <w:t>${date_of_issue_v}</w:t>
      </w:r>
    </w:p>
    <w:p w:rsidR="00A801C7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Date of Expiry </w:t>
      </w:r>
      <w:r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3" w:name="DateofExpiryTip"/>
      <w:bookmarkEnd w:id="3"/>
      <w:r w:rsidR="00D15345" w:rsidRPr="00DC4AE4">
        <w:rPr>
          <w:rFonts w:ascii="Arial" w:hAnsi="Arial" w:cs="Arial" w:hint="eastAsia"/>
          <w:kern w:val="0"/>
          <w:sz w:val="28"/>
          <w:szCs w:val="28"/>
        </w:rPr>
        <w:t>${date_of_expiry_v}</w:t>
      </w:r>
    </w:p>
    <w:p w:rsidR="005A0034" w:rsidRPr="005A0034" w:rsidRDefault="005A0034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9"/>
          <w:szCs w:val="29"/>
        </w:rPr>
      </w:pPr>
      <w:r>
        <w:rPr>
          <w:rFonts w:ascii="Arial" w:hAnsi="Arial" w:cs="Arial"/>
          <w:kern w:val="0"/>
          <w:sz w:val="29"/>
          <w:szCs w:val="29"/>
        </w:rPr>
        <w:t>Max Days of Stay: 90 Days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Sex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4" w:name="SexTip"/>
      <w:bookmarkEnd w:id="4"/>
      <w:r w:rsidR="00D15345" w:rsidRPr="00DC4AE4">
        <w:rPr>
          <w:rFonts w:ascii="Arial" w:hAnsi="Arial" w:cs="Arial" w:hint="eastAsia"/>
          <w:kern w:val="0"/>
          <w:sz w:val="28"/>
          <w:szCs w:val="28"/>
        </w:rPr>
        <w:t>${sex}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Place of Birth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5" w:name="PlaceOfBirthTip"/>
      <w:bookmarkEnd w:id="5"/>
      <w:r w:rsidR="00D15345" w:rsidRPr="00DC4AE4">
        <w:rPr>
          <w:rFonts w:ascii="Arial" w:hAnsi="Arial" w:cs="Arial" w:hint="eastAsia"/>
          <w:kern w:val="0"/>
          <w:sz w:val="28"/>
          <w:szCs w:val="28"/>
        </w:rPr>
        <w:t>${place_of_birth}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 xml:space="preserve">Passport </w:t>
      </w:r>
      <w:r w:rsidR="003F7274" w:rsidRPr="00DC4AE4">
        <w:rPr>
          <w:rFonts w:ascii="Arial" w:hAnsi="Arial" w:cs="Arial" w:hint="eastAsia"/>
          <w:kern w:val="0"/>
          <w:sz w:val="28"/>
          <w:szCs w:val="28"/>
        </w:rPr>
        <w:t>N</w:t>
      </w:r>
      <w:r w:rsidR="005E5A02" w:rsidRPr="00DC4AE4">
        <w:rPr>
          <w:rFonts w:ascii="Arial" w:hAnsi="Arial" w:cs="Arial" w:hint="eastAsia"/>
          <w:kern w:val="0"/>
          <w:sz w:val="28"/>
          <w:szCs w:val="28"/>
        </w:rPr>
        <w:t>o</w:t>
      </w:r>
      <w:r w:rsidRPr="00DC4AE4">
        <w:rPr>
          <w:rFonts w:ascii="Arial" w:hAnsi="Arial" w:cs="Arial"/>
          <w:kern w:val="0"/>
          <w:sz w:val="28"/>
          <w:szCs w:val="28"/>
        </w:rPr>
        <w:t>. :</w:t>
      </w:r>
      <w:bookmarkStart w:id="6" w:name="PassportNoTip"/>
      <w:bookmarkEnd w:id="6"/>
      <w:r w:rsidR="00D15345" w:rsidRPr="00DC4AE4">
        <w:rPr>
          <w:rFonts w:ascii="Arial" w:hAnsi="Arial" w:cs="Arial" w:hint="eastAsia"/>
          <w:kern w:val="0"/>
          <w:sz w:val="28"/>
          <w:szCs w:val="28"/>
        </w:rPr>
        <w:t>${passport_no}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Date of Birth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7" w:name="DateofBirthTip"/>
      <w:bookmarkEnd w:id="7"/>
      <w:r w:rsidR="00D15345" w:rsidRPr="00DC4AE4">
        <w:rPr>
          <w:rFonts w:ascii="Arial" w:hAnsi="Arial" w:cs="Arial" w:hint="eastAsia"/>
          <w:kern w:val="0"/>
          <w:sz w:val="28"/>
          <w:szCs w:val="28"/>
        </w:rPr>
        <w:t>${date_of_birth}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Type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8" w:name="TypeTip"/>
      <w:bookmarkEnd w:id="8"/>
      <w:r w:rsidR="00D15345" w:rsidRPr="00DC4AE4">
        <w:rPr>
          <w:rFonts w:ascii="Arial" w:hAnsi="Arial" w:cs="Arial" w:hint="eastAsia"/>
          <w:kern w:val="0"/>
          <w:sz w:val="28"/>
          <w:szCs w:val="28"/>
        </w:rPr>
        <w:t>${type}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Place of lssue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9" w:name="PlaceoflssueTip2"/>
      <w:bookmarkEnd w:id="9"/>
      <w:r w:rsidR="00D15345" w:rsidRPr="00DC4AE4">
        <w:rPr>
          <w:rFonts w:ascii="Arial" w:hAnsi="Arial" w:cs="Arial" w:hint="eastAsia"/>
          <w:kern w:val="0"/>
          <w:sz w:val="28"/>
          <w:szCs w:val="28"/>
        </w:rPr>
        <w:t>${place_of_issue_p}</w:t>
      </w:r>
    </w:p>
    <w:p w:rsidR="00A801C7" w:rsidRPr="00DC4AE4" w:rsidRDefault="005A0034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Passport</w:t>
      </w:r>
      <w:r w:rsidRPr="00DC4AE4">
        <w:rPr>
          <w:rFonts w:ascii="Arial" w:hAnsi="Arial" w:cs="Arial"/>
          <w:kern w:val="0"/>
          <w:sz w:val="28"/>
          <w:szCs w:val="28"/>
        </w:rPr>
        <w:t xml:space="preserve"> </w:t>
      </w:r>
      <w:r w:rsidR="00A801C7" w:rsidRPr="00DC4AE4">
        <w:rPr>
          <w:rFonts w:ascii="Arial" w:hAnsi="Arial" w:cs="Arial"/>
          <w:kern w:val="0"/>
          <w:sz w:val="28"/>
          <w:szCs w:val="28"/>
        </w:rPr>
        <w:t>Date of lssue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A801C7" w:rsidRPr="00DC4AE4">
        <w:rPr>
          <w:rFonts w:ascii="Arial" w:hAnsi="Arial" w:cs="Arial"/>
          <w:kern w:val="0"/>
          <w:sz w:val="28"/>
          <w:szCs w:val="28"/>
        </w:rPr>
        <w:t>:</w:t>
      </w:r>
      <w:bookmarkStart w:id="10" w:name="DateofIssueTip2"/>
      <w:bookmarkEnd w:id="10"/>
      <w:r w:rsidR="00D15345" w:rsidRPr="00DC4AE4">
        <w:rPr>
          <w:rFonts w:ascii="Arial" w:hAnsi="Arial" w:cs="Arial" w:hint="eastAsia"/>
          <w:kern w:val="0"/>
          <w:sz w:val="28"/>
          <w:szCs w:val="28"/>
        </w:rPr>
        <w:t>${date_of_issue_p}</w:t>
      </w:r>
    </w:p>
    <w:p w:rsidR="00A801C7" w:rsidRPr="00DC4AE4" w:rsidRDefault="005A0034" w:rsidP="00A801C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Passport</w:t>
      </w:r>
      <w:r w:rsidRPr="00DC4AE4">
        <w:rPr>
          <w:rFonts w:ascii="Arial" w:hAnsi="Arial" w:cs="Arial"/>
          <w:kern w:val="0"/>
          <w:sz w:val="28"/>
          <w:szCs w:val="28"/>
        </w:rPr>
        <w:t xml:space="preserve"> </w:t>
      </w:r>
      <w:r w:rsidR="00A801C7" w:rsidRPr="00DC4AE4">
        <w:rPr>
          <w:rFonts w:ascii="Arial" w:hAnsi="Arial" w:cs="Arial"/>
          <w:kern w:val="0"/>
          <w:sz w:val="28"/>
          <w:szCs w:val="28"/>
        </w:rPr>
        <w:t xml:space="preserve">Date of Expiry </w:t>
      </w:r>
      <w:r w:rsidR="00A801C7" w:rsidRPr="00DC4AE4">
        <w:rPr>
          <w:rFonts w:ascii="Arial" w:hAnsi="Arial" w:cs="Arial" w:hint="eastAsia"/>
          <w:kern w:val="0"/>
          <w:sz w:val="28"/>
          <w:szCs w:val="28"/>
        </w:rPr>
        <w:t>:</w:t>
      </w:r>
      <w:bookmarkStart w:id="11" w:name="DateofExpiryTip2"/>
      <w:bookmarkEnd w:id="11"/>
      <w:r w:rsidR="00D15345" w:rsidRPr="00DC4AE4">
        <w:rPr>
          <w:rFonts w:ascii="Arial" w:hAnsi="Arial" w:cs="Arial" w:hint="eastAsia"/>
          <w:kern w:val="0"/>
          <w:sz w:val="28"/>
          <w:szCs w:val="28"/>
        </w:rPr>
        <w:t>${date_of_expiry_p}</w:t>
      </w:r>
    </w:p>
    <w:p w:rsidR="00A801C7" w:rsidRPr="00DC4AE4" w:rsidRDefault="00A801C7" w:rsidP="00A801C7">
      <w:p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 w:rsidRPr="00DC4AE4">
        <w:rPr>
          <w:rFonts w:ascii="Arial" w:hAnsi="Arial" w:cs="Arial"/>
          <w:kern w:val="0"/>
          <w:sz w:val="28"/>
          <w:szCs w:val="28"/>
        </w:rPr>
        <w:t>Visa Fee</w:t>
      </w:r>
      <w:r w:rsidR="00120BD2" w:rsidRPr="00DC4AE4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C4AE4">
        <w:rPr>
          <w:rFonts w:ascii="Arial" w:hAnsi="Arial" w:cs="Arial"/>
          <w:kern w:val="0"/>
          <w:sz w:val="28"/>
          <w:szCs w:val="28"/>
        </w:rPr>
        <w:t>:</w:t>
      </w:r>
      <w:bookmarkStart w:id="12" w:name="VisaFeeTip"/>
      <w:bookmarkStart w:id="13" w:name="_GoBack"/>
      <w:bookmarkEnd w:id="12"/>
      <w:bookmarkEnd w:id="13"/>
      <w:r w:rsidR="00D15345" w:rsidRPr="00DC4AE4">
        <w:rPr>
          <w:rFonts w:ascii="Arial" w:hAnsi="Arial" w:cs="Arial" w:hint="eastAsia"/>
          <w:kern w:val="0"/>
          <w:sz w:val="28"/>
          <w:szCs w:val="28"/>
        </w:rPr>
        <w:t>${visa_fee}</w:t>
      </w:r>
    </w:p>
    <w:p w:rsidR="00A801C7" w:rsidRPr="00A801C7" w:rsidRDefault="00A801C7" w:rsidP="00A801C7"/>
    <w:sectPr w:rsidR="00A801C7" w:rsidRPr="00A801C7" w:rsidSect="0097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EC4" w:rsidRDefault="00034EC4" w:rsidP="00647037">
      <w:r>
        <w:separator/>
      </w:r>
    </w:p>
  </w:endnote>
  <w:endnote w:type="continuationSeparator" w:id="0">
    <w:p w:rsidR="00034EC4" w:rsidRDefault="00034EC4" w:rsidP="0064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EC4" w:rsidRDefault="00034EC4" w:rsidP="00647037">
      <w:r>
        <w:separator/>
      </w:r>
    </w:p>
  </w:footnote>
  <w:footnote w:type="continuationSeparator" w:id="0">
    <w:p w:rsidR="00034EC4" w:rsidRDefault="00034EC4" w:rsidP="00647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AA8"/>
    <w:rsid w:val="00034EC4"/>
    <w:rsid w:val="00120BD2"/>
    <w:rsid w:val="001A7130"/>
    <w:rsid w:val="001C04C2"/>
    <w:rsid w:val="00264FCB"/>
    <w:rsid w:val="0028593B"/>
    <w:rsid w:val="002B4ACC"/>
    <w:rsid w:val="003F7274"/>
    <w:rsid w:val="005A0034"/>
    <w:rsid w:val="005E5A02"/>
    <w:rsid w:val="006376F8"/>
    <w:rsid w:val="00647037"/>
    <w:rsid w:val="00826B56"/>
    <w:rsid w:val="00871C44"/>
    <w:rsid w:val="009113FE"/>
    <w:rsid w:val="00953AA8"/>
    <w:rsid w:val="00972893"/>
    <w:rsid w:val="00A801C7"/>
    <w:rsid w:val="00D15345"/>
    <w:rsid w:val="00DC4AE4"/>
    <w:rsid w:val="00F91312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D0C355-ADE5-43F6-8E11-C834255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0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0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037"/>
    <w:rPr>
      <w:sz w:val="18"/>
      <w:szCs w:val="18"/>
    </w:rPr>
  </w:style>
  <w:style w:type="character" w:customStyle="1" w:styleId="apple-converted-space">
    <w:name w:val="apple-converted-space"/>
    <w:basedOn w:val="a0"/>
    <w:rsid w:val="00A8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asgou\Desktop\visa&#31614;&#3577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F3C70-7294-4CEA-8A47-B93D5E70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visa签证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胡戎</cp:lastModifiedBy>
  <cp:revision>4</cp:revision>
  <dcterms:created xsi:type="dcterms:W3CDTF">2013-12-02T06:17:00Z</dcterms:created>
  <dcterms:modified xsi:type="dcterms:W3CDTF">2014-01-17T15:35:00Z</dcterms:modified>
</cp:coreProperties>
</file>