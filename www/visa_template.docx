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93" w:rsidRDefault="006470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-942975</wp:posOffset>
            </wp:positionV>
            <wp:extent cx="7553325" cy="10687050"/>
            <wp:effectExtent l="19050" t="0" r="9525" b="0"/>
            <wp:wrapNone/>
            <wp:docPr id="1" name="图片 0" descr="扫描10001 (1)-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扫描10001 (1)-1_副本.jpg"/>
                    <pic:cNvPicPr/>
                  </pic:nvPicPr>
                  <pic:blipFill>
                    <a:blip r:embed="rId7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801C7" w:rsidRDefault="00A801C7">
      <w:pPr>
        <w:rPr>
          <w:noProof/>
        </w:rPr>
      </w:pPr>
    </w:p>
    <w:p w:rsidR="00A801C7" w:rsidRDefault="00A801C7">
      <w:pPr>
        <w:rPr>
          <w:noProof/>
        </w:rPr>
      </w:pPr>
    </w:p>
    <w:p w:rsidR="00A801C7" w:rsidRDefault="00A801C7">
      <w:pPr>
        <w:rPr>
          <w:noProof/>
        </w:rPr>
      </w:pPr>
    </w:p>
    <w:p w:rsidR="00A801C7" w:rsidRDefault="00A801C7">
      <w:pPr>
        <w:rPr>
          <w:noProof/>
        </w:rPr>
      </w:pPr>
    </w:p>
    <w:p w:rsidR="00A801C7" w:rsidRDefault="00A801C7">
      <w:pPr>
        <w:rPr>
          <w:noProof/>
        </w:rPr>
      </w:pPr>
    </w:p>
    <w:p w:rsidR="00A801C7" w:rsidRDefault="00CD4E81">
      <w:pPr>
        <w:rPr>
          <w:noProof/>
        </w:rPr>
      </w:pPr>
      <w:r>
        <w:rPr>
          <w:rFonts w:hint="eastAsia"/>
          <w:noProof/>
        </w:rPr>
        <w:t xml:space="preserve">                           </w:t>
      </w:r>
      <w:r w:rsidRPr="0028593B">
        <w:rPr>
          <w:rFonts w:ascii="Arial" w:eastAsia="宋体" w:hAnsi="Arial" w:cs="Arial"/>
          <w:b/>
          <w:bCs/>
          <w:kern w:val="0"/>
          <w:sz w:val="31"/>
          <w:szCs w:val="31"/>
        </w:rPr>
        <w:t>Single Entry Visa</w:t>
      </w:r>
      <w:r>
        <w:rPr>
          <w:rFonts w:hint="eastAsia"/>
          <w:noProof/>
        </w:rPr>
        <w:t xml:space="preserve"> 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Name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 w:hint="eastAsia"/>
          <w:kern w:val="0"/>
          <w:sz w:val="28"/>
          <w:szCs w:val="28"/>
        </w:rPr>
        <w:t>:</w:t>
      </w:r>
      <w:bookmarkStart w:id="0" w:name="NameTip"/>
      <w:bookmarkEnd w:id="0"/>
      <w:r w:rsidR="00D15345" w:rsidRPr="00DC4AE4">
        <w:rPr>
          <w:rFonts w:ascii="Arial" w:hAnsi="Arial" w:cs="Arial" w:hint="eastAsia"/>
          <w:kern w:val="0"/>
          <w:sz w:val="28"/>
          <w:szCs w:val="28"/>
        </w:rPr>
        <w:t>${name}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Visa No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1" w:name="VisaNoTip"/>
      <w:bookmarkEnd w:id="1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visa_no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 xml:space="preserve">Date of </w:t>
      </w:r>
      <w:proofErr w:type="spellStart"/>
      <w:r w:rsidRPr="00DC4AE4">
        <w:rPr>
          <w:rFonts w:ascii="Arial" w:hAnsi="Arial" w:cs="Arial"/>
          <w:kern w:val="0"/>
          <w:sz w:val="28"/>
          <w:szCs w:val="28"/>
        </w:rPr>
        <w:t>lssue</w:t>
      </w:r>
      <w:proofErr w:type="spellEnd"/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2" w:name="DateofIssueTip"/>
      <w:bookmarkEnd w:id="2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date_of_issue_v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 xml:space="preserve">Date of Expiry </w:t>
      </w:r>
      <w:r w:rsidRPr="00DC4AE4">
        <w:rPr>
          <w:rFonts w:ascii="Arial" w:hAnsi="Arial" w:cs="Arial" w:hint="eastAsia"/>
          <w:kern w:val="0"/>
          <w:sz w:val="28"/>
          <w:szCs w:val="28"/>
        </w:rPr>
        <w:t>:</w:t>
      </w:r>
      <w:bookmarkStart w:id="3" w:name="DateofExpiryTip"/>
      <w:bookmarkEnd w:id="3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date_of_expiry_v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CD4E81" w:rsidRPr="00DC4AE4" w:rsidRDefault="00CD4E81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Max Days of Stay: 90 Days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Sex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4" w:name="SexTip"/>
      <w:bookmarkEnd w:id="4"/>
      <w:r w:rsidR="00D15345" w:rsidRPr="00DC4AE4">
        <w:rPr>
          <w:rFonts w:ascii="Arial" w:hAnsi="Arial" w:cs="Arial" w:hint="eastAsia"/>
          <w:kern w:val="0"/>
          <w:sz w:val="28"/>
          <w:szCs w:val="28"/>
        </w:rPr>
        <w:t>${sex}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Place of Birth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5" w:name="PlaceOfBirthTip"/>
      <w:bookmarkEnd w:id="5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place_of_birth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 xml:space="preserve">Passport </w:t>
      </w:r>
      <w:r w:rsidR="003F7274" w:rsidRPr="00DC4AE4">
        <w:rPr>
          <w:rFonts w:ascii="Arial" w:hAnsi="Arial" w:cs="Arial" w:hint="eastAsia"/>
          <w:kern w:val="0"/>
          <w:sz w:val="28"/>
          <w:szCs w:val="28"/>
        </w:rPr>
        <w:t>N</w:t>
      </w:r>
      <w:r w:rsidR="005E5A02" w:rsidRPr="00DC4AE4">
        <w:rPr>
          <w:rFonts w:ascii="Arial" w:hAnsi="Arial" w:cs="Arial" w:hint="eastAsia"/>
          <w:kern w:val="0"/>
          <w:sz w:val="28"/>
          <w:szCs w:val="28"/>
        </w:rPr>
        <w:t>o</w:t>
      </w:r>
      <w:r w:rsidRPr="00DC4AE4">
        <w:rPr>
          <w:rFonts w:ascii="Arial" w:hAnsi="Arial" w:cs="Arial"/>
          <w:kern w:val="0"/>
          <w:sz w:val="28"/>
          <w:szCs w:val="28"/>
        </w:rPr>
        <w:t>. :</w:t>
      </w:r>
      <w:bookmarkStart w:id="6" w:name="PassportNoTip"/>
      <w:bookmarkEnd w:id="6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passport_no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Date of Birth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7" w:name="DateofBirthTip"/>
      <w:bookmarkEnd w:id="7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date_of_birth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Type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8" w:name="TypeTip"/>
      <w:bookmarkEnd w:id="8"/>
      <w:r w:rsidR="00D15345" w:rsidRPr="00DC4AE4">
        <w:rPr>
          <w:rFonts w:ascii="Arial" w:hAnsi="Arial" w:cs="Arial" w:hint="eastAsia"/>
          <w:kern w:val="0"/>
          <w:sz w:val="28"/>
          <w:szCs w:val="28"/>
        </w:rPr>
        <w:t>${type}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 xml:space="preserve">Place of </w:t>
      </w:r>
      <w:proofErr w:type="spellStart"/>
      <w:r w:rsidRPr="00DC4AE4">
        <w:rPr>
          <w:rFonts w:ascii="Arial" w:hAnsi="Arial" w:cs="Arial"/>
          <w:kern w:val="0"/>
          <w:sz w:val="28"/>
          <w:szCs w:val="28"/>
        </w:rPr>
        <w:t>lssue</w:t>
      </w:r>
      <w:proofErr w:type="spellEnd"/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9" w:name="PlaceoflssueTip2"/>
      <w:bookmarkEnd w:id="9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place_of_issue_p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Pr="00DC4AE4" w:rsidRDefault="00CD4E81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Passport </w:t>
      </w:r>
      <w:r w:rsidR="00A801C7" w:rsidRPr="00DC4AE4">
        <w:rPr>
          <w:rFonts w:ascii="Arial" w:hAnsi="Arial" w:cs="Arial"/>
          <w:kern w:val="0"/>
          <w:sz w:val="28"/>
          <w:szCs w:val="28"/>
        </w:rPr>
        <w:t xml:space="preserve">Date of </w:t>
      </w:r>
      <w:proofErr w:type="spellStart"/>
      <w:r w:rsidR="00A801C7" w:rsidRPr="00DC4AE4">
        <w:rPr>
          <w:rFonts w:ascii="Arial" w:hAnsi="Arial" w:cs="Arial"/>
          <w:kern w:val="0"/>
          <w:sz w:val="28"/>
          <w:szCs w:val="28"/>
        </w:rPr>
        <w:t>lssue</w:t>
      </w:r>
      <w:proofErr w:type="spellEnd"/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A801C7" w:rsidRPr="00DC4AE4">
        <w:rPr>
          <w:rFonts w:ascii="Arial" w:hAnsi="Arial" w:cs="Arial"/>
          <w:kern w:val="0"/>
          <w:sz w:val="28"/>
          <w:szCs w:val="28"/>
        </w:rPr>
        <w:t>:</w:t>
      </w:r>
      <w:bookmarkStart w:id="10" w:name="DateofIssueTip2"/>
      <w:bookmarkEnd w:id="10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date_of_issue_p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Pr="00DC4AE4" w:rsidRDefault="00CD4E81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Passport </w:t>
      </w:r>
      <w:r w:rsidR="00A801C7" w:rsidRPr="00DC4AE4">
        <w:rPr>
          <w:rFonts w:ascii="Arial" w:hAnsi="Arial" w:cs="Arial"/>
          <w:kern w:val="0"/>
          <w:sz w:val="28"/>
          <w:szCs w:val="28"/>
        </w:rPr>
        <w:t xml:space="preserve">Date of Expiry </w:t>
      </w:r>
      <w:r w:rsidR="00A801C7" w:rsidRPr="00DC4AE4">
        <w:rPr>
          <w:rFonts w:ascii="Arial" w:hAnsi="Arial" w:cs="Arial" w:hint="eastAsia"/>
          <w:kern w:val="0"/>
          <w:sz w:val="28"/>
          <w:szCs w:val="28"/>
        </w:rPr>
        <w:t>:</w:t>
      </w:r>
      <w:bookmarkStart w:id="11" w:name="DateofExpiryTip2"/>
      <w:bookmarkEnd w:id="11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date_of_expiry_p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Visa Fee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12" w:name="VisaFeeTip"/>
      <w:bookmarkEnd w:id="12"/>
      <w:r w:rsidR="00D15345" w:rsidRPr="00DC4AE4">
        <w:rPr>
          <w:rFonts w:ascii="Arial" w:hAnsi="Arial" w:cs="Arial" w:hint="eastAsia"/>
          <w:kern w:val="0"/>
          <w:sz w:val="28"/>
          <w:szCs w:val="28"/>
        </w:rPr>
        <w:t>${</w:t>
      </w:r>
      <w:proofErr w:type="spellStart"/>
      <w:r w:rsidR="00D15345" w:rsidRPr="00DC4AE4">
        <w:rPr>
          <w:rFonts w:ascii="Arial" w:hAnsi="Arial" w:cs="Arial" w:hint="eastAsia"/>
          <w:kern w:val="0"/>
          <w:sz w:val="28"/>
          <w:szCs w:val="28"/>
        </w:rPr>
        <w:t>visa_fee</w:t>
      </w:r>
      <w:proofErr w:type="spellEnd"/>
      <w:r w:rsidR="00D15345" w:rsidRPr="00DC4AE4">
        <w:rPr>
          <w:rFonts w:ascii="Arial" w:hAnsi="Arial" w:cs="Arial" w:hint="eastAsia"/>
          <w:kern w:val="0"/>
          <w:sz w:val="28"/>
          <w:szCs w:val="28"/>
        </w:rPr>
        <w:t>}</w:t>
      </w:r>
    </w:p>
    <w:p w:rsidR="00A801C7" w:rsidRPr="00A801C7" w:rsidRDefault="00A801C7" w:rsidP="00A801C7"/>
    <w:sectPr w:rsidR="00A801C7" w:rsidRPr="00A801C7" w:rsidSect="0097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37A" w:rsidRDefault="00C3737A" w:rsidP="00647037">
      <w:r>
        <w:separator/>
      </w:r>
    </w:p>
  </w:endnote>
  <w:endnote w:type="continuationSeparator" w:id="0">
    <w:p w:rsidR="00C3737A" w:rsidRDefault="00C3737A" w:rsidP="00647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37A" w:rsidRDefault="00C3737A" w:rsidP="00647037">
      <w:r>
        <w:separator/>
      </w:r>
    </w:p>
  </w:footnote>
  <w:footnote w:type="continuationSeparator" w:id="0">
    <w:p w:rsidR="00C3737A" w:rsidRDefault="00C3737A" w:rsidP="006470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AA8"/>
    <w:rsid w:val="00120BD2"/>
    <w:rsid w:val="001A7130"/>
    <w:rsid w:val="001C04C2"/>
    <w:rsid w:val="00264FCB"/>
    <w:rsid w:val="002B4ACC"/>
    <w:rsid w:val="003F7274"/>
    <w:rsid w:val="005E5A02"/>
    <w:rsid w:val="006376F8"/>
    <w:rsid w:val="00647037"/>
    <w:rsid w:val="00826B56"/>
    <w:rsid w:val="00871C44"/>
    <w:rsid w:val="009113FE"/>
    <w:rsid w:val="00953AA8"/>
    <w:rsid w:val="00972893"/>
    <w:rsid w:val="00A21274"/>
    <w:rsid w:val="00A801C7"/>
    <w:rsid w:val="00C3737A"/>
    <w:rsid w:val="00CD4E81"/>
    <w:rsid w:val="00D15345"/>
    <w:rsid w:val="00DC4AE4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0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0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70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7037"/>
    <w:rPr>
      <w:sz w:val="18"/>
      <w:szCs w:val="18"/>
    </w:rPr>
  </w:style>
  <w:style w:type="character" w:customStyle="1" w:styleId="apple-converted-space">
    <w:name w:val="apple-converted-space"/>
    <w:basedOn w:val="a0"/>
    <w:rsid w:val="00A801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asgou\Desktop\job\visa&#31614;&#35777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0961D-5804-4933-9208-C4E0A919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visa签证.dotx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kalasgou</dc:creator>
  <cp:lastModifiedBy>kalasgou</cp:lastModifiedBy>
  <cp:revision>3</cp:revision>
  <dcterms:created xsi:type="dcterms:W3CDTF">2013-12-02T06:17:00Z</dcterms:created>
  <dcterms:modified xsi:type="dcterms:W3CDTF">2014-01-21T03:08:00Z</dcterms:modified>
</cp:coreProperties>
</file>